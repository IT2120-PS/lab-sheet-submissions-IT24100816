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9A5A6" w14:textId="1FC2BFF0" w:rsidR="009A65C8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9A65C8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D01ED09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385A6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9C6BA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5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86DC6C6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</w:t>
      </w:r>
      <w:r w:rsidR="00385A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T24100816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23094957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385A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Jayasena W.M.S.A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0BD0B8D9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385A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385A62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385A62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6036BC91" w14:textId="51BB6A9F" w:rsidR="009C6BAA" w:rsidRDefault="009C6BAA" w:rsidP="009C6BAA">
      <w:pPr>
        <w:spacing w:before="240" w:after="240"/>
        <w:rPr>
          <w:rFonts w:ascii="Aptos" w:eastAsia="Aptos" w:hAnsi="Aptos" w:cs="Aptos"/>
          <w:b/>
          <w:bCs/>
          <w:lang w:val="en-GB"/>
        </w:rPr>
      </w:pPr>
      <w:r>
        <w:rPr>
          <w:rFonts w:ascii="Aptos" w:eastAsia="Aptos" w:hAnsi="Aptos" w:cs="Aptos"/>
          <w:b/>
          <w:bCs/>
          <w:lang w:val="en-GB"/>
        </w:rPr>
        <w:lastRenderedPageBreak/>
        <w:t>1.</w:t>
      </w:r>
    </w:p>
    <w:p w14:paraId="0F11F219" w14:textId="5527500C" w:rsidR="00385A62" w:rsidRDefault="009C6BAA" w:rsidP="009C6BAA">
      <w:pPr>
        <w:spacing w:before="240" w:after="240"/>
        <w:rPr>
          <w:rFonts w:ascii="Aptos" w:eastAsia="Aptos" w:hAnsi="Aptos" w:cs="Aptos"/>
          <w:b/>
          <w:bCs/>
          <w:lang w:val="en-GB"/>
        </w:rPr>
      </w:pPr>
      <w:r w:rsidRPr="009C6BAA">
        <w:rPr>
          <w:rFonts w:ascii="Aptos" w:eastAsia="Aptos" w:hAnsi="Aptos" w:cs="Aptos"/>
          <w:b/>
          <w:bCs/>
          <w:lang w:val="en-GB"/>
        </w:rPr>
        <w:drawing>
          <wp:inline distT="0" distB="0" distL="0" distR="0" wp14:anchorId="5F97BB8C" wp14:editId="2CBC76D3">
            <wp:extent cx="4233333" cy="2321838"/>
            <wp:effectExtent l="0" t="0" r="0" b="2540"/>
            <wp:docPr id="85813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37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848" cy="233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15B4" w14:textId="77777777" w:rsidR="009C6BAA" w:rsidRDefault="009C6BAA" w:rsidP="009C6BAA">
      <w:pPr>
        <w:spacing w:before="240" w:after="240"/>
        <w:rPr>
          <w:rFonts w:ascii="Aptos" w:eastAsia="Aptos" w:hAnsi="Aptos" w:cs="Aptos"/>
          <w:b/>
          <w:bCs/>
          <w:lang w:val="en-GB"/>
        </w:rPr>
      </w:pPr>
    </w:p>
    <w:p w14:paraId="2F97105B" w14:textId="35C1AF51" w:rsidR="009C6BAA" w:rsidRDefault="009C6BAA" w:rsidP="009C6BAA">
      <w:pPr>
        <w:spacing w:before="240" w:after="240"/>
        <w:rPr>
          <w:rFonts w:ascii="Aptos" w:eastAsia="Aptos" w:hAnsi="Aptos" w:cs="Aptos"/>
          <w:b/>
          <w:bCs/>
          <w:lang w:val="en-GB"/>
        </w:rPr>
      </w:pPr>
      <w:r>
        <w:rPr>
          <w:rFonts w:ascii="Aptos" w:eastAsia="Aptos" w:hAnsi="Aptos" w:cs="Aptos"/>
          <w:b/>
          <w:bCs/>
          <w:lang w:val="en-GB"/>
        </w:rPr>
        <w:t>2.</w:t>
      </w:r>
    </w:p>
    <w:p w14:paraId="695AFC46" w14:textId="05FF08B3" w:rsidR="009C6BAA" w:rsidRDefault="009C6BAA" w:rsidP="009C6BAA">
      <w:pPr>
        <w:spacing w:before="240" w:after="240"/>
        <w:rPr>
          <w:rFonts w:ascii="Aptos" w:eastAsia="Aptos" w:hAnsi="Aptos" w:cs="Aptos"/>
          <w:b/>
          <w:bCs/>
          <w:lang w:val="en-GB"/>
        </w:rPr>
      </w:pPr>
      <w:r w:rsidRPr="009C6BAA">
        <w:rPr>
          <w:rFonts w:ascii="Aptos" w:eastAsia="Aptos" w:hAnsi="Aptos" w:cs="Aptos"/>
          <w:b/>
          <w:bCs/>
          <w:lang w:val="en-GB"/>
        </w:rPr>
        <w:drawing>
          <wp:inline distT="0" distB="0" distL="0" distR="0" wp14:anchorId="23FD5BD9" wp14:editId="27D69981">
            <wp:extent cx="3646310" cy="1919112"/>
            <wp:effectExtent l="0" t="0" r="0" b="0"/>
            <wp:docPr id="16934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0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512" cy="196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F15F" w14:textId="7D923A9C" w:rsidR="009C6BAA" w:rsidRPr="009C6BAA" w:rsidRDefault="009C6BAA" w:rsidP="009C6BAA">
      <w:pPr>
        <w:spacing w:before="240" w:after="240"/>
        <w:rPr>
          <w:rFonts w:ascii="Aptos" w:eastAsia="Aptos" w:hAnsi="Aptos" w:cs="Aptos"/>
          <w:b/>
          <w:bCs/>
          <w:lang w:val="en-GB"/>
        </w:rPr>
      </w:pPr>
      <w:r w:rsidRPr="009C6BAA">
        <w:rPr>
          <w:rFonts w:ascii="Aptos" w:eastAsia="Aptos" w:hAnsi="Aptos" w:cs="Aptos"/>
          <w:b/>
          <w:bCs/>
          <w:lang w:val="en-GB"/>
        </w:rPr>
        <w:drawing>
          <wp:inline distT="0" distB="0" distL="0" distR="0" wp14:anchorId="6DDF7E8F" wp14:editId="16CCE0F1">
            <wp:extent cx="3738536" cy="2844800"/>
            <wp:effectExtent l="0" t="0" r="0" b="0"/>
            <wp:docPr id="92159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94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5253" cy="285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E15D" w14:textId="6579133B" w:rsidR="009C6BAA" w:rsidRDefault="009C6BAA" w:rsidP="00385A62">
      <w:pPr>
        <w:widowControl w:val="0"/>
        <w:spacing w:after="200" w:line="276" w:lineRule="auto"/>
        <w:ind w:right="1440"/>
        <w:jc w:val="both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lastRenderedPageBreak/>
        <w:t>4.</w:t>
      </w:r>
    </w:p>
    <w:p w14:paraId="3E082409" w14:textId="7192F7EF" w:rsidR="009C6BAA" w:rsidRDefault="009C6BAA" w:rsidP="00385A62">
      <w:pPr>
        <w:widowControl w:val="0"/>
        <w:spacing w:after="200" w:line="276" w:lineRule="auto"/>
        <w:ind w:right="1440"/>
        <w:jc w:val="both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9C6BAA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2E3E6DC2" wp14:editId="4593E08B">
            <wp:extent cx="5732145" cy="1097280"/>
            <wp:effectExtent l="0" t="0" r="0" b="0"/>
            <wp:docPr id="80905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54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5CA0" w14:textId="68C69E49" w:rsidR="009C6BAA" w:rsidRDefault="009C6BAA" w:rsidP="00385A62">
      <w:pPr>
        <w:widowControl w:val="0"/>
        <w:spacing w:after="200" w:line="276" w:lineRule="auto"/>
        <w:ind w:right="1440"/>
        <w:jc w:val="both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9C6BAA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26B340D8" wp14:editId="3B2CC998">
            <wp:extent cx="5732145" cy="4361815"/>
            <wp:effectExtent l="0" t="0" r="0" b="0"/>
            <wp:docPr id="1458043103" name="Picture 1" descr="A graph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43103" name="Picture 1" descr="A graph of a number of object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BAA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4BF23" w14:textId="77777777" w:rsidR="00AE721C" w:rsidRDefault="00AE721C">
      <w:pPr>
        <w:spacing w:after="0" w:line="240" w:lineRule="auto"/>
      </w:pPr>
      <w:r>
        <w:separator/>
      </w:r>
    </w:p>
  </w:endnote>
  <w:endnote w:type="continuationSeparator" w:id="0">
    <w:p w14:paraId="487324A3" w14:textId="77777777" w:rsidR="00AE721C" w:rsidRDefault="00AE7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A5802" w14:textId="77777777" w:rsidR="00AE721C" w:rsidRDefault="00AE721C">
      <w:pPr>
        <w:spacing w:after="0" w:line="240" w:lineRule="auto"/>
      </w:pPr>
      <w:r>
        <w:separator/>
      </w:r>
    </w:p>
  </w:footnote>
  <w:footnote w:type="continuationSeparator" w:id="0">
    <w:p w14:paraId="317F79C7" w14:textId="77777777" w:rsidR="00AE721C" w:rsidRDefault="00AE7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3B06C"/>
    <w:multiLevelType w:val="hybridMultilevel"/>
    <w:tmpl w:val="288A7B10"/>
    <w:lvl w:ilvl="0" w:tplc="AD287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70F2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6C5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1E67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06A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744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CE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CC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F6E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5F328"/>
    <w:multiLevelType w:val="hybridMultilevel"/>
    <w:tmpl w:val="B526213C"/>
    <w:lvl w:ilvl="0" w:tplc="60F4E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5E9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A5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8A7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6A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A488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6A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308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7E9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585836">
    <w:abstractNumId w:val="1"/>
  </w:num>
  <w:num w:numId="2" w16cid:durableId="187230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327F4"/>
    <w:rsid w:val="00271841"/>
    <w:rsid w:val="00385A62"/>
    <w:rsid w:val="009A65C8"/>
    <w:rsid w:val="009C6BAA"/>
    <w:rsid w:val="00AE721C"/>
    <w:rsid w:val="00DB12FF"/>
    <w:rsid w:val="00E83A54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.~WRD0003</Template>
  <TotalTime>0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Jayasena W.M.S.A. IT24100816</cp:lastModifiedBy>
  <cp:revision>2</cp:revision>
  <dcterms:created xsi:type="dcterms:W3CDTF">2025-08-28T11:01:00Z</dcterms:created>
  <dcterms:modified xsi:type="dcterms:W3CDTF">2025-08-28T11:01:00Z</dcterms:modified>
</cp:coreProperties>
</file>